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3581400</wp:posOffset>
                </wp:positionV>
                <wp:extent cx="4782185" cy="3279775"/>
                <wp:effectExtent l="0" t="0" r="1841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2431" cy="3279901"/>
                          <a:chOff x="2437880" y="7689707"/>
                          <a:chExt cx="4782768" cy="328101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2437880" y="7689707"/>
                            <a:ext cx="4782768" cy="3281010"/>
                            <a:chOff x="2437880" y="7689707"/>
                            <a:chExt cx="4782768" cy="3281010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437880" y="7689707"/>
                              <a:ext cx="4773198" cy="297517"/>
                              <a:chOff x="2437880" y="7689707"/>
                              <a:chExt cx="4773198" cy="297517"/>
                            </a:xfrm>
                          </wpg:grpSpPr>
                          <wpg:grpSp>
                            <wpg:cNvPr id="63" name="组合 63"/>
                            <wpg:cNvGrpSpPr/>
                            <wpg:grpSpPr>
                              <a:xfrm>
                                <a:off x="3551922" y="7720876"/>
                                <a:ext cx="491332" cy="235180"/>
                                <a:chOff x="3551922" y="7720876"/>
                                <a:chExt cx="491332" cy="235180"/>
                              </a:xfrm>
                              <a:solidFill>
                                <a:srgbClr val="05B2FF"/>
                              </a:solidFill>
                            </wpg:grpSpPr>
                            <wps:wsp>
                              <wps:cNvPr id="70" name="平行四边形 70"/>
                              <wps:cNvSpPr/>
                              <wps:spPr>
                                <a:xfrm>
                                  <a:off x="3651357" y="7720876"/>
                                  <a:ext cx="391897" cy="235180"/>
                                </a:xfrm>
                                <a:prstGeom prst="parallelogram">
                                  <a:avLst>
                                    <a:gd name="adj" fmla="val 69551"/>
                                  </a:avLst>
                                </a:prstGeom>
                                <a:solidFill>
                                  <a:srgbClr val="21BAA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71" name="平行四边形 71"/>
                              <wps:cNvSpPr/>
                              <wps:spPr>
                                <a:xfrm>
                                  <a:off x="3551922" y="7720876"/>
                                  <a:ext cx="295383" cy="235180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21BAA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g:grpSp>
                            <wpg:cNvPr id="64" name="组合 64"/>
                            <wpg:cNvGrpSpPr/>
                            <wpg:grpSpPr>
                              <a:xfrm>
                                <a:off x="2437880" y="7720876"/>
                                <a:ext cx="4773198" cy="235180"/>
                                <a:chOff x="2437880" y="7720876"/>
                                <a:chExt cx="4773198" cy="235180"/>
                              </a:xfrm>
                              <a:solidFill>
                                <a:srgbClr val="292929"/>
                              </a:solidFill>
                            </wpg:grpSpPr>
                            <wps:wsp>
                              <wps:cNvPr id="67" name="平行四边形 67"/>
                              <wps:cNvSpPr/>
                              <wps:spPr>
                                <a:xfrm>
                                  <a:off x="2437880" y="7720876"/>
                                  <a:ext cx="1156873" cy="235180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68" name="平行四边形 68"/>
                              <wps:cNvSpPr/>
                              <wps:spPr>
                                <a:xfrm>
                                  <a:off x="3405691" y="7720876"/>
                                  <a:ext cx="391897" cy="235180"/>
                                </a:xfrm>
                                <a:prstGeom prst="parallelogram">
                                  <a:avLst>
                                    <a:gd name="adj" fmla="val 69551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69" name="平行四边形 69"/>
                              <wps:cNvSpPr/>
                              <wps:spPr>
                                <a:xfrm>
                                  <a:off x="3694188" y="7720876"/>
                                  <a:ext cx="3516890" cy="45719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s:wsp>
                            <wps:cNvPr id="65" name="文本框 82"/>
                            <wps:cNvSpPr txBox="1"/>
                            <wps:spPr>
                              <a:xfrm>
                                <a:off x="2671190" y="7689707"/>
                                <a:ext cx="966394" cy="2975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 w:line="320" w:lineRule="exact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hAnsi="微软雅黑" w:eastAsia="微软雅黑" w:cs="Times New Roman"/>
                                      <w:color w:val="FFFFFF"/>
                                      <w:kern w:val="24"/>
                                      <w:lang w:val="en-US" w:eastAsia="zh-CN"/>
                                    </w:rPr>
                                    <w:t>知识技能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66" name="矩形 66"/>
                            <wps:cNvSpPr/>
                            <wps:spPr>
                              <a:xfrm>
                                <a:off x="2492623" y="7765668"/>
                                <a:ext cx="145596" cy="14559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62" name="文本框 113"/>
                          <wps:cNvSpPr txBox="1"/>
                          <wps:spPr>
                            <a:xfrm>
                              <a:off x="2438638" y="8122353"/>
                              <a:ext cx="4782010" cy="284836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Html+css+JavaScript+PHP；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Linux基础、awk、sed；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MySQL、Oracle、Nginx、Tomcat等常见服务的搭建；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Shell、sql基础；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Zabiix、Cacti、Nagios监控软件；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Ansible配置使用；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Xshell、Xftp软件的使用；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谷歌云服务器租用经验，通过SSH搭建了ShadowsocksR满足自己科学上网；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路由器与交换机基本配置、网络布线；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left="900" w:hanging="900" w:hangingChars="45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通过大学英语四级，具备英文文档的阅读能力；</w:t>
                                </w:r>
                              </w:p>
                              <w:p>
                                <w:pPr>
                                  <w:pStyle w:val="4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rPr>
                                    <w:rFonts w:ascii="微软雅黑" w:hAnsi="微软雅黑" w:eastAsia="微软雅黑"/>
                                    <w:b/>
                                    <w:color w:val="262626" w:themeColor="text1" w:themeTint="D9"/>
                                    <w:kern w:val="24"/>
                                    <w:sz w:val="20"/>
                                    <w:szCs w:val="19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58" name="KSO_Shape"/>
                        <wps:cNvSpPr/>
                        <wps:spPr bwMode="auto">
                          <a:xfrm>
                            <a:off x="2505066" y="7776637"/>
                            <a:ext cx="118788" cy="128419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419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pt;margin-top:282pt;height:258.25pt;width:376.55pt;z-index:251654144;mso-width-relative:page;mso-height-relative:page;" coordorigin="2437880,7689707" coordsize="4782768,3281010" o:gfxdata="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">
                <o:lock v:ext="edit" aspectratio="f"/>
                <v:group id="_x0000_s1026" o:spid="_x0000_s1026" o:spt="203" style="position:absolute;left:2437880;top:7689707;height:3281010;width:4782768;" coordorigin="2437880,7689707" coordsize="4782768,328101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437880;top:7689707;height:297517;width:4773198;" coordorigin="2437880,7689707" coordsize="4773198,297517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3551922;top:7720876;height:235180;width:491332;" coordorigin="3551922,7720876" coordsize="491332,235180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7" type="#_x0000_t7" style="position:absolute;left:3651357;top:7720876;height:235180;width:391897;v-text-anchor:middle;" fillcolor="#21BAA6" filled="t" stroked="f" coordsize="21600,21600" o:gfxdata="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1ZK6ugAAANsA&#10;AAAPAAAAAAAAAAEAIAAAACIAAABkcnMvZG93bnJldi54bWxQSwECFAAUAAAACACHTuJAMy8FnjsA&#10;AAA5AAAAEAAAAAAAAAABACAAAAAJAQAAZHJzL3NoYXBleG1sLnhtbFBLBQYAAAAABgAGAFsBAACz&#10;AwAAAAA=&#10;" adj="9015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551922;top:7720876;height:235180;width:295383;v-text-anchor:middle;" fillcolor="#21BAA6" filled="t" stroked="f" coordsize="21600,21600" o:gfxdata="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HdsFugAAANsA&#10;AAAPAAAAAAAAAAEAIAAAACIAAABkcnMvZG93bnJldi54bWxQSwECFAAUAAAACACHTuJAMy8FnjsA&#10;AAA5AAAAEAAAAAAAAAABACAAAAAJAQAAZHJzL3NoYXBleG1sLnhtbFBLBQYAAAAABgAGAFsBAACz&#10;AwAAAAA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2437880;top:7720876;height:235180;width:4773198;" coordorigin="2437880,7720876" coordsize="4773198,23518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7" type="#_x0000_t7" style="position:absolute;left:2437880;top:7720876;height:235180;width:1156873;v-text-anchor:middle;" fillcolor="#111419" filled="t" stroked="f" coordsize="21600,21600" o:gfxdata="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cKnvQAA&#10;ANsAAAAPAAAAAAAAAAEAIAAAACIAAABkcnMvZG93bnJldi54bWxQSwECFAAUAAAACACHTuJAMy8F&#10;njsAAAA5AAAAEAAAAAAAAAABACAAAAAMAQAAZHJzL3NoYXBleG1sLnhtbFBLBQYAAAAABgAGAFsB&#10;AAC2AwAAAAA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405691;top:7720876;height:235180;width:391897;v-text-anchor:middle;" fillcolor="#111419" filled="t" stroked="f" coordsize="21600,21600" o:gfxdata="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1/AVugAAANsA&#10;AAAPAAAAAAAAAAEAIAAAACIAAABkcnMvZG93bnJldi54bWxQSwECFAAUAAAACACHTuJAMy8FnjsA&#10;AAA5AAAAEAAAAAAAAAABACAAAAAJAQAAZHJzL3NoYXBleG1sLnhtbFBLBQYAAAAABgAGAFsBAACz&#10;AwAAAAA=&#10;" adj="9015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694188;top:7720876;height:45719;width:3516890;v-text-anchor:middle;" fillcolor="#111419" filled="t" stroked="f" coordsize="21600,21600" o:gfxdata="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xvNOvQAA&#10;ANsAAAAPAAAAAAAAAAEAIAAAACIAAABkcnMvZG93bnJldi54bWxQSwECFAAUAAAACACHTuJAMy8F&#10;njsAAAA5AAAAEAAAAAAAAAABACAAAAAMAQAAZHJzL3NoYXBleG1sLnhtbFBLBQYAAAAABgAGAFsB&#10;AAC2AwAAAAA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shape id="文本框 82" o:spid="_x0000_s1026" o:spt="202" type="#_x0000_t202" style="position:absolute;left:2671190;top:7689707;height:297517;width:966394;" filled="f" stroked="f" coordsize="21600,21600" o:gfxdata="UEsDBAoAAAAAAIdO4kAAAAAAAAAAAAAAAAAEAAAAZHJzL1BLAwQUAAAACACHTuJAncHk0r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ewd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Hk0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  <w:t>知识技能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2492623;top:7765668;height:145596;width:145596;v-text-anchor:middle;" fillcolor="#FFFFFF" filled="t" stroked="f" coordsize="21600,21600" o:gfxdata="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P5W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113" o:spid="_x0000_s1026" o:spt="202" type="#_x0000_t202" style="position:absolute;left:2438638;top:8122353;height:2848364;width:4782010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Html+css+JavaScript+PHP；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Linux基础、awk、sed；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MySQL、Oracle、Nginx、Tomcat等常见服务的搭建；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Shell、sql基础；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Zabiix、Cacti、Nagios监控软件；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Ansible配置使用；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Xshell、Xftp软件的使用；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谷歌云服务器租用经验，通过SSH搭建了ShadowsocksR满足自己科学上网；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路由器与交换机基本配置、网络布线；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left="900" w:hanging="900" w:hangingChars="450"/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通过大学英语四级，具备英文文档的阅读能力；</w:t>
                          </w:r>
                        </w:p>
                        <w:p>
                          <w:pPr>
                            <w:pStyle w:val="4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rPr>
                              <w:rFonts w:ascii="微软雅黑" w:hAnsi="微软雅黑" w:eastAsia="微软雅黑"/>
                              <w:b/>
                              <w:color w:val="262626" w:themeColor="text1" w:themeTint="D9"/>
                              <w:kern w:val="24"/>
                              <w:sz w:val="20"/>
                              <w:szCs w:val="19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KSO_Shape" o:spid="_x0000_s1026" o:spt="100" style="position:absolute;left:2505066;top:7776637;height:128419;width:118788;v-text-anchor:middle;" fillcolor="#111419" filled="t" stroked="f" coordsize="1938337,2097088" o:gfxdata="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JmwsugAAANsA&#10;AAAPAAAAAAAAAAEAIAAAACIAAABkcnMvZG93bnJldi54bWxQSwECFAAUAAAACACHTuJAMy8FnjsA&#10;AAA5AAAAEAAAAAAAAAABACAAAAAJAQAAZHJzL3NoYXBleG1sLnhtbFBLBQYAAAAABgAGAFsBAACz&#10;A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  <v:path o:connectlocs="40451,109336;65842,110676;66800,100971;61104,86366;45378,88295;71008,14799;65084,35689;58806,45766;61871,46429;72732,26040;74043,12457;78376,29207;70536,44249;62151,55710;59307,62399;57759,82095;48637,82567;50067,64255;48505,59747;45749,55710;37113,43969;29524,29207;15306,4886;22783,11290;24917,19859;20840,19343;16572,11231;9493,9803;5313,15148;5401,23848;11185,32019;30554,42030;38428,48862;36117,54839;30201,56120;30583,51865;33630,49244;19074,42884;3841,31151;0,19358;3134,8640;11215,4430;103416,7050;107930,17680;105599,28898;96084,38792;75122,48096;75254,51217;78618,54736;73823,56031;69560,51188;72584,43812;90375,36524;101675,25968;103017,16796;98149,9715;90876,11717;86731,19947;82689,19226;86274,9612;94948,444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1038225</wp:posOffset>
                </wp:positionV>
                <wp:extent cx="4901565" cy="212471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592" cy="2124765"/>
                          <a:chOff x="2437880" y="1997360"/>
                          <a:chExt cx="4902066" cy="2125186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2437880" y="1997360"/>
                            <a:ext cx="4902066" cy="2125186"/>
                            <a:chOff x="2437880" y="1997360"/>
                            <a:chExt cx="4902066" cy="2125186"/>
                          </a:xfrm>
                        </wpg:grpSpPr>
                        <wps:wsp>
                          <wps:cNvPr id="86" name="文本框 159"/>
                          <wps:cNvSpPr txBox="1"/>
                          <wps:spPr>
                            <a:xfrm>
                              <a:off x="2437881" y="2354420"/>
                              <a:ext cx="4902065" cy="17681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360" w:lineRule="exact"/>
                                  <w:ind w:leftChars="0"/>
                                  <w:textAlignment w:val="baseline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4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120" w:afterAutospacing="0" w:line="360" w:lineRule="exact"/>
                                  <w:textAlignment w:val="baseline"/>
                                  <w:rPr>
                                    <w:rFonts w:hint="eastAsia" w:eastAsia="微软雅黑"/>
                                    <w:color w:val="262626" w:themeColor="text1" w:themeTint="D9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.08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江苏8090游戏有限公司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PHP工程师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360" w:lineRule="exact"/>
                                  <w:ind w:firstLineChars="0"/>
                                  <w:textAlignment w:val="baseline"/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运用HTML+CSS+JavaScript编写出公司活动以及公司外包产品前端页面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360" w:lineRule="exact"/>
                                  <w:ind w:firstLineChars="0"/>
                                  <w:textAlignment w:val="baseline"/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建设网站后台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360" w:lineRule="exact"/>
                                  <w:ind w:firstLineChars="0"/>
                                  <w:textAlignment w:val="baseline"/>
                                  <w:rPr>
                                    <w:rFonts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负责部分办公区路由器、交换机配置以及布线；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360" w:lineRule="exact"/>
                                  <w:ind w:firstLineChars="0"/>
                                  <w:textAlignment w:val="baseline"/>
                                  <w:rPr>
                                    <w:color w:val="262626" w:themeColor="text1" w:themeTint="D9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离职原因：离家太远，女朋友异地 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360" w:lineRule="exact"/>
                                  <w:rPr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75" name="组合 75"/>
                          <wpg:cNvGrpSpPr/>
                          <wpg:grpSpPr>
                            <a:xfrm>
                              <a:off x="2437880" y="1997360"/>
                              <a:ext cx="4773198" cy="297517"/>
                              <a:chOff x="2437880" y="1997360"/>
                              <a:chExt cx="4773198" cy="297517"/>
                            </a:xfrm>
                          </wpg:grpSpPr>
                          <wpg:grpSp>
                            <wpg:cNvPr id="76" name="组合 76"/>
                            <wpg:cNvGrpSpPr/>
                            <wpg:grpSpPr>
                              <a:xfrm>
                                <a:off x="3551922" y="2028529"/>
                                <a:ext cx="491332" cy="235180"/>
                                <a:chOff x="3551922" y="2028529"/>
                                <a:chExt cx="491332" cy="235180"/>
                              </a:xfrm>
                              <a:solidFill>
                                <a:srgbClr val="05B2FF"/>
                              </a:solidFill>
                            </wpg:grpSpPr>
                            <wps:wsp>
                              <wps:cNvPr id="83" name="平行四边形 83"/>
                              <wps:cNvSpPr/>
                              <wps:spPr>
                                <a:xfrm>
                                  <a:off x="3651357" y="2028529"/>
                                  <a:ext cx="391897" cy="235180"/>
                                </a:xfrm>
                                <a:prstGeom prst="parallelogram">
                                  <a:avLst>
                                    <a:gd name="adj" fmla="val 69551"/>
                                  </a:avLst>
                                </a:prstGeom>
                                <a:solidFill>
                                  <a:srgbClr val="21BAA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84" name="平行四边形 84"/>
                              <wps:cNvSpPr/>
                              <wps:spPr>
                                <a:xfrm>
                                  <a:off x="3551922" y="2028529"/>
                                  <a:ext cx="295383" cy="235180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21BAA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g:grpSp>
                            <wpg:cNvPr id="77" name="组合 77"/>
                            <wpg:cNvGrpSpPr/>
                            <wpg:grpSpPr>
                              <a:xfrm>
                                <a:off x="2437880" y="2028529"/>
                                <a:ext cx="4773198" cy="235180"/>
                                <a:chOff x="2437880" y="2028529"/>
                                <a:chExt cx="4773198" cy="235180"/>
                              </a:xfrm>
                              <a:solidFill>
                                <a:srgbClr val="292929"/>
                              </a:solidFill>
                            </wpg:grpSpPr>
                            <wps:wsp>
                              <wps:cNvPr id="80" name="平行四边形 80"/>
                              <wps:cNvSpPr/>
                              <wps:spPr>
                                <a:xfrm>
                                  <a:off x="2437880" y="2028529"/>
                                  <a:ext cx="1156873" cy="235180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81" name="平行四边形 81"/>
                              <wps:cNvSpPr/>
                              <wps:spPr>
                                <a:xfrm>
                                  <a:off x="3405691" y="2028529"/>
                                  <a:ext cx="391897" cy="235180"/>
                                </a:xfrm>
                                <a:prstGeom prst="parallelogram">
                                  <a:avLst>
                                    <a:gd name="adj" fmla="val 69551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82" name="平行四边形 82"/>
                              <wps:cNvSpPr/>
                              <wps:spPr>
                                <a:xfrm>
                                  <a:off x="3694188" y="2028529"/>
                                  <a:ext cx="3516890" cy="45719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s:wsp>
                            <wps:cNvPr id="78" name="文本框 82"/>
                            <wps:cNvSpPr txBox="1"/>
                            <wps:spPr>
                              <a:xfrm>
                                <a:off x="2671190" y="1997360"/>
                                <a:ext cx="930450" cy="2975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 w:line="320" w:lineRule="exact"/>
                                  </w:pPr>
                                  <w:r>
                                    <w:rPr>
                                      <w:rFonts w:hint="eastAsia" w:hAnsi="微软雅黑" w:eastAsia="微软雅黑" w:cs="Times New Roman"/>
                                      <w:color w:val="FFFFFF"/>
                                      <w:kern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79" name="矩形 79"/>
                            <wps:cNvSpPr/>
                            <wps:spPr>
                              <a:xfrm>
                                <a:off x="2492623" y="2073321"/>
                                <a:ext cx="145596" cy="14559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73" name="KSO_Shape"/>
                        <wps:cNvSpPr/>
                        <wps:spPr bwMode="auto">
                          <a:xfrm>
                            <a:off x="2528744" y="2079010"/>
                            <a:ext cx="70143" cy="133606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419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75pt;margin-top:81.75pt;height:167.3pt;width:385.95pt;z-index:251653120;mso-width-relative:page;mso-height-relative:page;" coordorigin="2437880,1997360" coordsize="4902066,2125186" o:gfxdata="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">
                <o:lock v:ext="edit" aspectratio="f"/>
                <v:group id="_x0000_s1026" o:spid="_x0000_s1026" o:spt="203" style="position:absolute;left:2437880;top:1997360;height:2125186;width:4902066;" coordorigin="2437880,1997360" coordsize="4902066,2125186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59" o:spid="_x0000_s1026" o:spt="202" type="#_x0000_t202" style="position:absolute;left:2437881;top:2354420;height:1768126;width:4902065;" filled="f" stroked="f" coordsize="21600,21600" o:gfxdata="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+cX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360" w:lineRule="exact"/>
                            <w:ind w:leftChars="0"/>
                            <w:textAlignment w:val="baseline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4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120" w:afterAutospacing="0" w:line="360" w:lineRule="exact"/>
                            <w:textAlignment w:val="baseline"/>
                            <w:rPr>
                              <w:rFonts w:hint="eastAsia" w:eastAsia="微软雅黑"/>
                              <w:color w:val="262626" w:themeColor="text1" w:themeTint="D9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.08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江苏8090游戏有限公司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PHP工程师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360" w:lineRule="exact"/>
                            <w:ind w:firstLineChars="0"/>
                            <w:textAlignment w:val="baseline"/>
                            <w:rPr>
                              <w:rFonts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运用HTML+CSS+JavaScript编写出公司活动以及公司外包产品前端页面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360" w:lineRule="exact"/>
                            <w:ind w:firstLineChars="0"/>
                            <w:textAlignment w:val="baseline"/>
                            <w:rPr>
                              <w:rFonts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建设网站后台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360" w:lineRule="exact"/>
                            <w:ind w:firstLineChars="0"/>
                            <w:textAlignment w:val="baseline"/>
                            <w:rPr>
                              <w:rFonts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负责部分办公区路由器、交换机配置以及布线；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360" w:lineRule="exact"/>
                            <w:ind w:firstLineChars="0"/>
                            <w:textAlignment w:val="baseline"/>
                            <w:rPr>
                              <w:color w:val="262626" w:themeColor="text1" w:themeTint="D9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离职原因：离家太远，女朋友异地 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360" w:lineRule="exact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2437880;top:1997360;height:297517;width:4773198;" coordorigin="2437880,1997360" coordsize="4773198,297517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3551922;top:2028529;height:235180;width:491332;" coordorigin="3551922,2028529" coordsize="491332,23518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7" type="#_x0000_t7" style="position:absolute;left:3651357;top:2028529;height:235180;width:391897;v-text-anchor:middle;" fillcolor="#21BAA6" filled="t" stroked="f" coordsize="21600,21600" o:gfxdata="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SfOq8AAAA&#10;2wAAAA8AAAAAAAAAAQAgAAAAIgAAAGRycy9kb3ducmV2LnhtbFBLAQIUABQAAAAIAIdO4kAzLwWe&#10;OwAAADkAAAAQAAAAAAAAAAEAIAAAAAsBAABkcnMvc2hhcGV4bWwueG1sUEsFBgAAAAAGAAYAWwEA&#10;ALUDAAAAAA==&#10;" adj="9015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551922;top:2028529;height:235180;width:295383;v-text-anchor:middle;" fillcolor="#21BAA6" filled="t" stroked="f" coordsize="21600,21600" o:gfxdata="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vwi6ugAAANsA&#10;AAAPAAAAAAAAAAEAIAAAACIAAABkcnMvZG93bnJldi54bWxQSwECFAAUAAAACACHTuJAMy8FnjsA&#10;AAA5AAAAEAAAAAAAAAABACAAAAAJAQAAZHJzL3NoYXBleG1sLnhtbFBLBQYAAAAABgAGAFsBAACz&#10;AwAAAAA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2437880;top:2028529;height:235180;width:4773198;" coordorigin="2437880,2028529" coordsize="4773198,23518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7" type="#_x0000_t7" style="position:absolute;left:2437880;top:2028529;height:235180;width:1156873;v-text-anchor:middle;" fillcolor="#111419" filled="t" stroked="f" coordsize="21600,21600" o:gfxdata="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8LwptwAAANsAAAAP&#10;AAAAAAAAAAEAIAAAACIAAABkcnMvZG93bnJldi54bWxQSwECFAAUAAAACACHTuJAMy8FnjsAAAA5&#10;AAAAEAAAAAAAAAABACAAAAAGAQAAZHJzL3NoYXBleG1sLnhtbFBLBQYAAAAABgAGAFsBAACwAwAA&#10;AAA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405691;top:2028529;height:235180;width:391897;v-text-anchor:middle;" fillcolor="#111419" filled="t" stroked="f" coordsize="21600,21600" o:gfxdata="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G/cr4A&#10;AADbAAAADwAAAAAAAAABACAAAAAiAAAAZHJzL2Rvd25yZXYueG1sUEsBAhQAFAAAAAgAh07iQDMv&#10;BZ47AAAAOQAAABAAAAAAAAAAAQAgAAAADQEAAGRycy9zaGFwZXhtbC54bWxQSwUGAAAAAAYABgBb&#10;AQAAtwMAAAAA&#10;" adj="9015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694188;top:2028529;height:45719;width:3516890;v-text-anchor:middle;" fillcolor="#111419" filled="t" stroked="f" coordsize="21600,21600" o:gfxdata="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6HxbsAAADb&#10;AAAADwAAAAAAAAABACAAAAAiAAAAZHJzL2Rvd25yZXYueG1sUEsBAhQAFAAAAAgAh07iQDMvBZ47&#10;AAAAOQAAABAAAAAAAAAAAQAgAAAACgEAAGRycy9zaGFwZXhtbC54bWxQSwUGAAAAAAYABgBbAQAA&#10;tAMAAAAA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shape id="文本框 82" o:spid="_x0000_s1026" o:spt="202" type="#_x0000_t202" style="position:absolute;left:2671190;top:1997360;height:297517;width:930450;" filled="f" stroked="f" coordsize="21600,21600" o:gfxdata="UEsDBAoAAAAAAIdO4kAAAAAAAAAAAAAAAAAEAAAAZHJzL1BLAwQUAAAACACHTuJA9hndkb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hndk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2492623;top:2073321;height:145596;width:145596;v-text-anchor:middle;" fillcolor="#FFFFFF" filled="t" stroked="f" coordsize="21600,21600" o:gfxdata="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X79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  <v:shape id="KSO_Shape" o:spid="_x0000_s1026" o:spt="100" style="position:absolute;left:2528744;top:2079010;height:133606;width:70143;v-text-anchor:middle;" fillcolor="#111419" filled="t" stroked="f" coordsize="3389,6457" o:gfxdata="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m+bzugAAANsA&#10;AAAPAAAAAAAAAAEAIAAAACIAAABkcnMvZG93bnJldi54bWxQSwECFAAUAAAACACHTuJAMy8FnjsA&#10;AAA5AAAAEAAAAAAAAAABACAAAAAJAQAAZHJzL3NoYXBleG1sLnhtbFBLBQYAAAAABgAGAFsBAACz&#10;A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  <v:path o:connectlocs="16887987,2948539;16814657,3143889;16576370,3705502;16209780,4529630;15720973,5555212;15268841,6415964;14926674,7008117;14560084,7612479;14175157,8210737;13765786,8796766;13325866,9364503;12867608,9901700;20706714,29125197;0,29125197;8040739,10335149;7558037,9797931;7099800,9224090;6653774,8619728;6238277,7997075;5841138,7362193;5474548,6727311;5132381,6098533;4539715,4932538;4081457,3931372;3757628,3180513;3562121,2710461;3635431,2637192;3989810,2338073;4380863,2026747;4894093,1672671;5511203,1300284;6232171,921792;6635436,750879;7050913,579945;7496939,433428;7961302,299118;8450089,183141;8951107,91560;9476569,30520;10014263,0;10570254,6104;11150708,48832;11743374,134309;12342146,262494;12965381,433428;13594702,659298;14236255,940104;14890019,1275867;15555995,1672671;16228097,2136620;16912410,266773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3248025</wp:posOffset>
                </wp:positionV>
                <wp:extent cx="59055" cy="2030730"/>
                <wp:effectExtent l="0" t="0" r="17145" b="76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" cy="2030527"/>
                          <a:chOff x="1988883" y="4171321"/>
                          <a:chExt cx="59204" cy="2030621"/>
                        </a:xfrm>
                      </wpg:grpSpPr>
                      <wps:wsp>
                        <wps:cNvPr id="102" name="燕尾形 102"/>
                        <wps:cNvSpPr/>
                        <wps:spPr>
                          <a:xfrm>
                            <a:off x="1988883" y="4171321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4" name="燕尾形 104"/>
                        <wps:cNvSpPr/>
                        <wps:spPr>
                          <a:xfrm>
                            <a:off x="1988883" y="4551907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5" name="燕尾形 105"/>
                        <wps:cNvSpPr/>
                        <wps:spPr>
                          <a:xfrm>
                            <a:off x="1988883" y="4932493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6" name="燕尾形 106"/>
                        <wps:cNvSpPr/>
                        <wps:spPr>
                          <a:xfrm>
                            <a:off x="1988883" y="5313079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7" name="燕尾形 107"/>
                        <wps:cNvSpPr/>
                        <wps:spPr>
                          <a:xfrm>
                            <a:off x="1988883" y="5693665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8" name="燕尾形 108"/>
                        <wps:cNvSpPr/>
                        <wps:spPr>
                          <a:xfrm>
                            <a:off x="1988883" y="6074251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255.75pt;height:159.9pt;width:4.65pt;z-index:251651072;mso-width-relative:page;mso-height-relative:page;" coordorigin="1988883,4171321" coordsize="59204,2030621" o:gfxdata="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1s+X/tkAAAAL&#10;AQAADwAAAAAAAAABACAAAAAiAAAAZHJzL2Rvd25yZXYueG1sUEsBAhQAFAAAAAgAh07iQK54WyH/&#10;AgAAbxAAAA4AAAAAAAAAAQAgAAAAKAEAAGRycy9lMm9Eb2MueG1sUEsFBgAAAAAGAAYAWQEAAJkG&#10;AAAAAA==&#10;">
                <o:lock v:ext="edit" aspectratio="f"/>
                <v:shape id="_x0000_s1026" o:spid="_x0000_s1026" o:spt="55" type="#_x0000_t55" style="position:absolute;left:1988883;top:4171321;height:127691;width:59204;v-text-anchor:middle;" fillcolor="#FFFFFF" filled="t" stroked="f" coordsize="21600,21600" o:gfxdata="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FR8wugAAANwA&#10;AAAPAAAAAAAAAAEAIAAAACIAAABkcnMvZG93bnJldi54bWxQSwECFAAUAAAACACHTuJAMy8FnjsA&#10;AAA5AAAAEAAAAAAAAAABACAAAAAJAQAAZHJzL3NoYXBleG1sLnhtbFBLBQYAAAAABgAGAFsBAACz&#10;AwAAAAA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988883;top:4551907;height:127691;width:59204;v-text-anchor:middle;" fillcolor="#FFFFFF" filled="t" stroked="f" coordsize="21600,21600" o:gfxdata="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7Ai37sAAADc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988883;top:4932493;height:127691;width:59204;v-text-anchor:middle;" fillcolor="#FFFFFF" filled="t" stroked="f" coordsize="21600,21600" o:gfxdata="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yHRLsAAADc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988883;top:5313079;height:127691;width:59204;v-text-anchor:middle;" fillcolor="#FFFFFF" filled="t" stroked="f" coordsize="21600,21600" o:gfxdata="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4ZM7sAAADc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988883;top:5693665;height:127691;width:59204;v-text-anchor:middle;" fillcolor="#FFFFFF" filled="t" stroked="f" coordsize="21600,21600" o:gfxdata="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YryovQAA&#10;ANwAAAAPAAAAAAAAAAEAIAAAACIAAABkcnMvZG93bnJldi54bWxQSwECFAAUAAAACACHTuJAMy8F&#10;njsAAAA5AAAAEAAAAAAAAAABACAAAAAMAQAAZHJzL3NoYXBleG1sLnhtbFBLBQYAAAAABgAGAFsB&#10;AAC2AwAAAAA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988883;top:6074251;height:127691;width:59204;v-text-anchor:middle;" fillcolor="#FFFFFF" filled="t" stroked="f" coordsize="21600,21600" o:gfxdata="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9KNq/&#10;AAAA3AAAAA8AAAAAAAAAAQAgAAAAIgAAAGRycy9kb3ducmV2LnhtbFBLAQIUABQAAAAIAIdO4kAz&#10;LwWeOwAAADkAAAAQAAAAAAAAAAEAIAAAAA4BAABkcnMvc2hhcGV4bWwueG1sUEsFBgAAAAAGAAYA&#10;WwEAALgDAAAAAA=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-548005</wp:posOffset>
            </wp:positionH>
            <wp:positionV relativeFrom="paragraph">
              <wp:posOffset>-171450</wp:posOffset>
            </wp:positionV>
            <wp:extent cx="972185" cy="1362075"/>
            <wp:effectExtent l="57150" t="57150" r="75565" b="66675"/>
            <wp:wrapNone/>
            <wp:docPr id="26" name="图片 26" descr="C:\Users\grylls\Desktop\证件照.jp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grylls\Desktop\证件照.jpg证件照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362075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7498080</wp:posOffset>
                </wp:positionV>
                <wp:extent cx="4831080" cy="1395095"/>
                <wp:effectExtent l="0" t="0" r="762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1395105"/>
                          <a:chOff x="2379972" y="9213203"/>
                          <a:chExt cx="4831106" cy="1395108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2379972" y="9213203"/>
                            <a:ext cx="4831106" cy="1395108"/>
                            <a:chOff x="2379972" y="9213203"/>
                            <a:chExt cx="4831106" cy="1395108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2437880" y="9213203"/>
                              <a:ext cx="4773198" cy="297517"/>
                              <a:chOff x="2437880" y="9213203"/>
                              <a:chExt cx="4773198" cy="297517"/>
                            </a:xfrm>
                          </wpg:grpSpPr>
                          <wpg:grpSp>
                            <wpg:cNvPr id="33" name="组合 33"/>
                            <wpg:cNvGrpSpPr/>
                            <wpg:grpSpPr>
                              <a:xfrm>
                                <a:off x="3551922" y="9244372"/>
                                <a:ext cx="491332" cy="235180"/>
                                <a:chOff x="3551922" y="9244372"/>
                                <a:chExt cx="491332" cy="235180"/>
                              </a:xfrm>
                              <a:solidFill>
                                <a:srgbClr val="05B2FF"/>
                              </a:solidFill>
                            </wpg:grpSpPr>
                            <wps:wsp>
                              <wps:cNvPr id="40" name="平行四边形 40"/>
                              <wps:cNvSpPr/>
                              <wps:spPr>
                                <a:xfrm>
                                  <a:off x="3651357" y="9244372"/>
                                  <a:ext cx="391897" cy="235180"/>
                                </a:xfrm>
                                <a:prstGeom prst="parallelogram">
                                  <a:avLst>
                                    <a:gd name="adj" fmla="val 69551"/>
                                  </a:avLst>
                                </a:prstGeom>
                                <a:solidFill>
                                  <a:srgbClr val="21BAA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41" name="平行四边形 41"/>
                              <wps:cNvSpPr/>
                              <wps:spPr>
                                <a:xfrm>
                                  <a:off x="3551922" y="9244372"/>
                                  <a:ext cx="295383" cy="235180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21BAA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g:grpSp>
                            <wpg:cNvPr id="34" name="组合 34"/>
                            <wpg:cNvGrpSpPr/>
                            <wpg:grpSpPr>
                              <a:xfrm>
                                <a:off x="2437880" y="9244372"/>
                                <a:ext cx="4773198" cy="235180"/>
                                <a:chOff x="2437880" y="9244372"/>
                                <a:chExt cx="4773198" cy="235180"/>
                              </a:xfrm>
                              <a:solidFill>
                                <a:srgbClr val="292929"/>
                              </a:solidFill>
                            </wpg:grpSpPr>
                            <wps:wsp>
                              <wps:cNvPr id="37" name="平行四边形 37"/>
                              <wps:cNvSpPr/>
                              <wps:spPr>
                                <a:xfrm>
                                  <a:off x="2437880" y="9244372"/>
                                  <a:ext cx="1156873" cy="235180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38" name="平行四边形 38"/>
                              <wps:cNvSpPr/>
                              <wps:spPr>
                                <a:xfrm>
                                  <a:off x="3405691" y="9244372"/>
                                  <a:ext cx="391897" cy="235180"/>
                                </a:xfrm>
                                <a:prstGeom prst="parallelogram">
                                  <a:avLst>
                                    <a:gd name="adj" fmla="val 69551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39" name="平行四边形 39"/>
                              <wps:cNvSpPr/>
                              <wps:spPr>
                                <a:xfrm>
                                  <a:off x="3694188" y="9244372"/>
                                  <a:ext cx="3516890" cy="45719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s:wsp>
                            <wps:cNvPr id="35" name="文本框 82"/>
                            <wps:cNvSpPr txBox="1"/>
                            <wps:spPr>
                              <a:xfrm>
                                <a:off x="2671190" y="9213203"/>
                                <a:ext cx="980167" cy="2975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 w:line="320" w:lineRule="exact"/>
                                  </w:pPr>
                                  <w:r>
                                    <w:rPr>
                                      <w:rFonts w:hint="eastAsia" w:hAnsi="微软雅黑" w:eastAsia="微软雅黑" w:cs="Times New Roman"/>
                                      <w:color w:val="FFFFFF"/>
                                      <w:kern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6" name="矩形 36"/>
                            <wps:cNvSpPr/>
                            <wps:spPr>
                              <a:xfrm>
                                <a:off x="2492623" y="9289164"/>
                                <a:ext cx="145596" cy="14559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32" name="文本框 172"/>
                          <wps:cNvSpPr txBox="1"/>
                          <wps:spPr>
                            <a:xfrm>
                              <a:off x="2379972" y="9645643"/>
                              <a:ext cx="4831106" cy="9626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</w:rPr>
                                  <w:t>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  <w:lang w:val="en-US" w:eastAsia="zh-CN"/>
                                  </w:rPr>
                                  <w:t>备计算机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</w:rPr>
                                  <w:t>专业知识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  <w:lang w:val="en-US" w:eastAsia="zh-CN"/>
                                  </w:rPr>
                                  <w:t>不断学习中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</w:rPr>
                                  <w:t>按照公司业务程序进行规范化运作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  <w:lang w:val="en-US" w:eastAsia="zh-CN"/>
                                  </w:rPr>
                                  <w:t>服从工作安排；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</w:rPr>
                                  <w:t>具备良好的沟通能力，有良好的独立工作能力和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  <w:lang w:val="en-US" w:eastAsia="zh-CN"/>
                                  </w:rPr>
                                  <w:t>团队协作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</w:rPr>
                                  <w:t>能力；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="微软雅黑" w:hAnsi="微软雅黑" w:eastAsia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</w:rPr>
                                  <w:t>为人诚实，工作严谨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  <w:lang w:val="en-US" w:eastAsia="zh-CN"/>
                                  </w:rPr>
                                  <w:t>抗压能力强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0"/>
                                  </w:rPr>
                                  <w:t>；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0" name="KSO_Shape"/>
                        <wps:cNvSpPr/>
                        <wps:spPr bwMode="auto">
                          <a:xfrm>
                            <a:off x="2523535" y="9308243"/>
                            <a:ext cx="84876" cy="107437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419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35pt;margin-top:590.4pt;height:109.85pt;width:380.4pt;z-index:251656192;mso-width-relative:page;mso-height-relative:page;" coordorigin="2379972,9213203" coordsize="4831106,1395108" o:gfxdata="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">
                <o:lock v:ext="edit" aspectratio="f"/>
                <v:group id="_x0000_s1026" o:spid="_x0000_s1026" o:spt="203" style="position:absolute;left:2379972;top:9213203;height:1395108;width:4831106;" coordorigin="2379972,9213203" coordsize="4831106,1395108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437880;top:9213203;height:297517;width:4773198;" coordorigin="2437880,9213203" coordsize="4773198,297517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3551922;top:9244372;height:235180;width:491332;" coordorigin="3551922,9244372" coordsize="491332,23518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7" type="#_x0000_t7" style="position:absolute;left:3651357;top:9244372;height:235180;width:391897;v-text-anchor:middle;" fillcolor="#21BAA6" filled="t" stroked="f" coordsize="21600,21600" o:gfxdata="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7lYB7gAAADbAAAA&#10;DwAAAAAAAAABACAAAAAiAAAAZHJzL2Rvd25yZXYueG1sUEsBAhQAFAAAAAgAh07iQDMvBZ47AAAA&#10;OQAAABAAAAAAAAAAAQAgAAAABwEAAGRycy9zaGFwZXhtbC54bWxQSwUGAAAAAAYABgBbAQAAsQMA&#10;AAAA&#10;" adj="9015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551922;top:9244372;height:235180;width:295383;v-text-anchor:middle;" fillcolor="#21BAA6" filled="t" stroked="f" coordsize="21600,21600" o:gfxdata="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cRG4ugAAANsA&#10;AAAPAAAAAAAAAAEAIAAAACIAAABkcnMvZG93bnJldi54bWxQSwECFAAUAAAACACHTuJAMy8FnjsA&#10;AAA5AAAAEAAAAAAAAAABACAAAAAJAQAAZHJzL3NoYXBleG1sLnhtbFBLBQYAAAAABgAGAFsBAACz&#10;AwAAAAA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2437880;top:9244372;height:235180;width:4773198;" coordorigin="2437880,9244372" coordsize="4773198,23518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7" type="#_x0000_t7" style="position:absolute;left:2437880;top:9244372;height:235180;width:1156873;v-text-anchor:middle;" fillcolor="#111419" filled="t" stroked="f" coordsize="21600,21600" o:gfxdata="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m7bq8AAAA&#10;2wAAAA8AAAAAAAAAAQAgAAAAIgAAAGRycy9kb3ducmV2LnhtbFBLAQIUABQAAAAIAIdO4kAzLwWe&#10;OwAAADkAAAAQAAAAAAAAAAEAIAAAAAsBAABkcnMvc2hhcGV4bWwueG1sUEsFBgAAAAAGAAYAWwEA&#10;ALUDAAAAAA=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405691;top:9244372;height:235180;width:391897;v-text-anchor:middle;" fillcolor="#111419" filled="t" stroked="f" coordsize="21600,21600" o:gfxdata="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ZN8IugAAANsA&#10;AAAPAAAAAAAAAAEAIAAAACIAAABkcnMvZG93bnJldi54bWxQSwECFAAUAAAACACHTuJAMy8FnjsA&#10;AAA5AAAAEAAAAAAAAAABACAAAAAJAQAAZHJzL3NoYXBleG1sLnhtbFBLBQYAAAAABgAGAFsBAACz&#10;AwAAAAA=&#10;" adj="9015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694188;top:9244372;height:45719;width:3516890;v-text-anchor:middle;" fillcolor="#111419" filled="t" stroked="f" coordsize="21600,21600" o:gfxdata="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13FO8AAAA&#10;2wAAAA8AAAAAAAAAAQAgAAAAIgAAAGRycy9kb3ducmV2LnhtbFBLAQIUABQAAAAIAIdO4kAzLwWe&#10;OwAAADkAAAAQAAAAAAAAAAEAIAAAAAsBAABkcnMvc2hhcGV4bWwueG1sUEsFBgAAAAAGAAYAWwEA&#10;ALUDAAAAAA=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shape id="文本框 82" o:spid="_x0000_s1026" o:spt="202" type="#_x0000_t202" style="position:absolute;left:2671190;top:9213203;height:297517;width:98016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2492623;top:9289164;height:145596;width:145596;v-text-anchor:middle;" fillcolor="#FFFFFF" filled="t" stroked="f" coordsize="21600,21600" o:gfxdata="UEsDBAoAAAAAAIdO4kAAAAAAAAAAAAAAAAAEAAAAZHJzL1BLAwQUAAAACACHTuJANxDWRL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jBfwO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DWR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172" o:spid="_x0000_s1026" o:spt="202" type="#_x0000_t202" style="position:absolute;left:2379972;top:9645643;height:962668;width:4831106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具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备计算机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专业知识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不断学习中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按照公司业务程序进行规范化运作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服从工作安排；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具备良好的沟通能力，有良好的独立工作能力和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团队协作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能力；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="微软雅黑" w:hAnsi="微软雅黑" w:eastAsia="微软雅黑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为人诚实，工作严谨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  <w:lang w:val="en-US" w:eastAsia="zh-CN"/>
                            </w:rPr>
                            <w:t>抗压能力强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0"/>
                            </w:rPr>
                            <w:t>；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2523535;top:9308243;height:107437;width:84876;v-text-anchor:middle;" fillcolor="#111419" filled="t" stroked="f" coordsize="1679575,2125662" o:gfxdata="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boxrsAAADb&#10;AAAADwAAAAAAAAABACAAAAAiAAAAZHJzL2Rvd25yZXYueG1sUEsBAhQAFAAAAAgAh07iQDMvBZ47&#10;AAAAOQAAABAAAAAAAAAAAQAgAAAACgEAAGRycy9zaGFwZXhtbC54bWxQSwUGAAAAAAYABgBbAQAA&#10;t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25695,47183;32611,50762;32238,52861;31806,55376;32640,58050;46674,84900;44776,57489;45308,54758;44733,52516;46344,50532;52987,46867;59069,47198;63541,51610;67395,56555;70616,62045;73118,68183;74901,74982;75893,82499;72758,88062;62793,92331;52340,95076;41555,96255;30138,95737;18851,93394;8052,89298;0,84727;776,76750;2386,69577;4773,63138;7879,57403;11661,52329;16061,47830;21611,43489;42036,259;46852,1568;51208,3871;54932,7022;57879,10879;59964,15340;61042,20276;60913,25975;59245,31673;56240,36653;52085,40668;46249,43833;42309,44870;38054,45157;33295,44539;28925,42970;25000,40581;21449,37228;18545,32911;16705,27975;16029,22578;16604,17470;18272,12807;20860,8648;24253,5151;28335,2475;32979,705;38011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-457200</wp:posOffset>
                </wp:positionV>
                <wp:extent cx="4779010" cy="1443990"/>
                <wp:effectExtent l="0" t="0" r="254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010" cy="1444247"/>
                          <a:chOff x="2437880" y="454888"/>
                          <a:chExt cx="4779224" cy="1444590"/>
                        </a:xfrm>
                      </wpg:grpSpPr>
                      <wpg:grpSp>
                        <wpg:cNvPr id="87" name="组合 87"/>
                        <wpg:cNvGrpSpPr/>
                        <wpg:grpSpPr>
                          <a:xfrm>
                            <a:off x="2437880" y="454888"/>
                            <a:ext cx="4779224" cy="1444590"/>
                            <a:chOff x="2437880" y="454888"/>
                            <a:chExt cx="4779224" cy="1444590"/>
                          </a:xfrm>
                        </wpg:grpSpPr>
                        <wps:wsp>
                          <wps:cNvPr id="101" name="文本框 107"/>
                          <wps:cNvSpPr txBox="1"/>
                          <wps:spPr>
                            <a:xfrm>
                              <a:off x="2437880" y="817094"/>
                              <a:ext cx="4779224" cy="10823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120" w:afterAutospacing="0" w:line="360" w:lineRule="exact"/>
                                  <w:textAlignment w:val="baseline"/>
                                  <w:rPr>
                                    <w:color w:val="262626" w:themeColor="text1" w:themeTint="D9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.09—201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07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江苏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大学（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一本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网络工程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color w:val="262626" w:themeColor="text1" w:themeTint="D9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程序设计基础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计算机组成原理、计算机网络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路由与交换技术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62626" w:themeColor="text1" w:themeTint="D9"/>
                                    <w:kern w:val="24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数据库系统原理、信息安全原理、网站建设技术、操作系统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360" w:lineRule="exact"/>
                                  <w:rPr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90" name="组合 90"/>
                          <wpg:cNvGrpSpPr/>
                          <wpg:grpSpPr>
                            <a:xfrm>
                              <a:off x="2437880" y="454888"/>
                              <a:ext cx="4773198" cy="297517"/>
                              <a:chOff x="2437880" y="454888"/>
                              <a:chExt cx="4773198" cy="297517"/>
                            </a:xfrm>
                          </wpg:grpSpPr>
                          <wpg:grpSp>
                            <wpg:cNvPr id="91" name="组合 91"/>
                            <wpg:cNvGrpSpPr/>
                            <wpg:grpSpPr>
                              <a:xfrm>
                                <a:off x="3551922" y="486057"/>
                                <a:ext cx="491332" cy="235180"/>
                                <a:chOff x="3551922" y="486057"/>
                                <a:chExt cx="491332" cy="235180"/>
                              </a:xfrm>
                              <a:solidFill>
                                <a:srgbClr val="05B2FF"/>
                              </a:solidFill>
                            </wpg:grpSpPr>
                            <wps:wsp>
                              <wps:cNvPr id="98" name="平行四边形 98"/>
                              <wps:cNvSpPr/>
                              <wps:spPr>
                                <a:xfrm>
                                  <a:off x="3651357" y="486057"/>
                                  <a:ext cx="391897" cy="235180"/>
                                </a:xfrm>
                                <a:prstGeom prst="parallelogram">
                                  <a:avLst>
                                    <a:gd name="adj" fmla="val 69551"/>
                                  </a:avLst>
                                </a:prstGeom>
                                <a:solidFill>
                                  <a:srgbClr val="21BAA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99" name="平行四边形 99"/>
                              <wps:cNvSpPr/>
                              <wps:spPr>
                                <a:xfrm>
                                  <a:off x="3551922" y="486057"/>
                                  <a:ext cx="295383" cy="235180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21BAA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g:grpSp>
                            <wpg:cNvPr id="92" name="组合 92"/>
                            <wpg:cNvGrpSpPr/>
                            <wpg:grpSpPr>
                              <a:xfrm>
                                <a:off x="2437880" y="486057"/>
                                <a:ext cx="4773198" cy="235180"/>
                                <a:chOff x="2437880" y="486057"/>
                                <a:chExt cx="4773198" cy="235180"/>
                              </a:xfrm>
                              <a:solidFill>
                                <a:srgbClr val="292929"/>
                              </a:solidFill>
                            </wpg:grpSpPr>
                            <wps:wsp>
                              <wps:cNvPr id="95" name="平行四边形 95"/>
                              <wps:cNvSpPr/>
                              <wps:spPr>
                                <a:xfrm>
                                  <a:off x="2437880" y="486057"/>
                                  <a:ext cx="1156873" cy="235180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96" name="平行四边形 96"/>
                              <wps:cNvSpPr/>
                              <wps:spPr>
                                <a:xfrm>
                                  <a:off x="3405691" y="486057"/>
                                  <a:ext cx="391897" cy="235180"/>
                                </a:xfrm>
                                <a:prstGeom prst="parallelogram">
                                  <a:avLst>
                                    <a:gd name="adj" fmla="val 69551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97" name="平行四边形 97"/>
                              <wps:cNvSpPr/>
                              <wps:spPr>
                                <a:xfrm>
                                  <a:off x="3694188" y="486057"/>
                                  <a:ext cx="3516890" cy="45719"/>
                                </a:xfrm>
                                <a:prstGeom prst="parallelogram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11141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s:wsp>
                            <wps:cNvPr id="93" name="文本框 82"/>
                            <wps:cNvSpPr txBox="1"/>
                            <wps:spPr>
                              <a:xfrm>
                                <a:off x="2671190" y="454888"/>
                                <a:ext cx="973281" cy="2975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 w:line="320" w:lineRule="exact"/>
                                  </w:pPr>
                                  <w:r>
                                    <w:rPr>
                                      <w:rFonts w:hint="eastAsia" w:hAnsi="微软雅黑" w:eastAsia="微软雅黑" w:cs="Times New Roman"/>
                                      <w:color w:val="FFFFFF"/>
                                      <w:kern w:val="24"/>
                                    </w:rPr>
                                    <w:t xml:space="preserve">教育背景 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94" name="矩形 94"/>
                            <wps:cNvSpPr/>
                            <wps:spPr>
                              <a:xfrm>
                                <a:off x="2492623" y="530849"/>
                                <a:ext cx="145596" cy="14559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8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95808" y="555872"/>
                            <a:ext cx="137981" cy="96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111419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pt;margin-top:-36pt;height:113.7pt;width:376.3pt;z-index:251652096;mso-width-relative:page;mso-height-relative:page;" coordorigin="2437880,454888" coordsize="4779224,1444590" o:gfxdata="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">
                <o:lock v:ext="edit" aspectratio="f"/>
                <v:group id="_x0000_s1026" o:spid="_x0000_s1026" o:spt="203" style="position:absolute;left:2437880;top:454888;height:1444590;width:4779224;" coordorigin="2437880,454888" coordsize="4779224,144459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07" o:spid="_x0000_s1026" o:spt="202" type="#_x0000_t202" style="position:absolute;left:2437880;top:817094;height:1082384;width:4779224;" filled="f" stroked="f" coordsize="21600,21600" o:gfxdata="UEsDBAoAAAAAAIdO4kAAAAAAAAAAAAAAAAAEAAAAZHJzL1BLAwQUAAAACACHTuJAN8YQ77kAAADc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NwX8PZMv0O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GEO+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120" w:afterAutospacing="0" w:line="360" w:lineRule="exact"/>
                            <w:textAlignment w:val="baseline"/>
                            <w:rPr>
                              <w:color w:val="262626" w:themeColor="text1" w:themeTint="D9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.09—201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07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江苏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大学（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一本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网络工程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3"/>
                            </w:num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color w:val="262626" w:themeColor="text1" w:themeTint="D9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程序设计基础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计算机组成原理、计算机网络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路由与交换技术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62626" w:themeColor="text1" w:themeTint="D9"/>
                              <w:kern w:val="24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数据库系统原理、信息安全原理、网站建设技术、操作系统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360" w:lineRule="exact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2437880;top:454888;height:297517;width:4773198;" coordorigin="2437880,454888" coordsize="4773198,297517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3551922;top:486057;height:235180;width:491332;" coordorigin="3551922,486057" coordsize="491332,235180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7" type="#_x0000_t7" style="position:absolute;left:3651357;top:486057;height:235180;width:391897;v-text-anchor:middle;" fillcolor="#21BAA6" filled="t" stroked="f" coordsize="21600,21600" o:gfxdata="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veEa5AAAA2wAA&#10;AA8AAAAAAAAAAQAgAAAAIgAAAGRycy9kb3ducmV2LnhtbFBLAQIUABQAAAAIAIdO4kAzLwWeOwAA&#10;ADkAAAAQAAAAAAAAAAEAIAAAAAgBAABkcnMvc2hhcGV4bWwueG1sUEsFBgAAAAAGAAYAWwEAALID&#10;AAAAAA==&#10;" adj="9015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551922;top:486057;height:235180;width:295383;v-text-anchor:middle;" fillcolor="#21BAA6" filled="t" stroked="f" coordsize="21600,21600" o:gfxdata="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ZzH5ugAAANsA&#10;AAAPAAAAAAAAAAEAIAAAACIAAABkcnMvZG93bnJldi54bWxQSwECFAAUAAAACACHTuJAMy8FnjsA&#10;AAA5AAAAEAAAAAAAAAABACAAAAAJAQAAZHJzL3NoYXBleG1sLnhtbFBLBQYAAAAABgAGAFsBAACz&#10;AwAAAAA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2437880;top:486057;height:235180;width:4773198;" coordorigin="2437880,486057" coordsize="4773198,23518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7" type="#_x0000_t7" style="position:absolute;left:2437880;top:486057;height:235180;width:1156873;v-text-anchor:middle;" fillcolor="#111419" filled="t" stroked="f" coordsize="21600,21600" o:gfxdata="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XolsvQAA&#10;ANsAAAAPAAAAAAAAAAEAIAAAACIAAABkcnMvZG93bnJldi54bWxQSwECFAAUAAAACACHTuJAMy8F&#10;njsAAAA5AAAAEAAAAAAAAAABACAAAAAMAQAAZHJzL3NoYXBleG1sLnhtbFBLBQYAAAAABgAGAFsB&#10;AAC2AwAAAAA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405691;top:486057;height:235180;width:391897;v-text-anchor:middle;" fillcolor="#111419" filled="t" stroked="f" coordsize="21600,21600" o:gfxdata="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0bHbvQAA&#10;ANsAAAAPAAAAAAAAAAEAIAAAACIAAABkcnMvZG93bnJldi54bWxQSwECFAAUAAAACACHTuJAMy8F&#10;njsAAAA5AAAAEAAAAAAAAAABACAAAAAMAQAAZHJzL3NoYXBleG1sLnhtbFBLBQYAAAAABgAGAFsB&#10;AAC2AwAAAAA=&#10;" adj="9015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7" type="#_x0000_t7" style="position:absolute;left:3694188;top:486057;height:45719;width:3516890;v-text-anchor:middle;" fillcolor="#111419" filled="t" stroked="f" coordsize="21600,21600" o:gfxdata="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AsoC8AAAA&#10;2wAAAA8AAAAAAAAAAQAgAAAAIgAAAGRycy9kb3ducmV2LnhtbFBLAQIUABQAAAAIAIdO4kAzLwWe&#10;OwAAADkAAAAQAAAAAAAAAAEAIAAAAAsBAABkcnMvc2hhcGV4bWwueG1sUEsFBgAAAAAGAAYAWwEA&#10;ALUDAAAAAA==&#10;" adj="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shape id="文本框 82" o:spid="_x0000_s1026" o:spt="202" type="#_x0000_t202" style="position:absolute;left:2671190;top:454888;height:297517;width:973281;" filled="f" stroked="f" coordsize="21600,21600" o:gfxdata="UEsDBAoAAAAAAIdO4kAAAAAAAAAAAAAAAAAEAAAAZHJzL1BLAwQUAAAACACHTuJASLGpG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sv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xqR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</w:rPr>
                              <w:t xml:space="preserve">教育背景 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2492623;top:530849;height:145596;width:145596;v-text-anchor:middle;" fillcolor="#FFFFFF" filled="t" stroked="f" coordsize="21600,21600" o:gfxdata="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osp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  <v:shape id="Freeform 142" o:spid="_x0000_s1026" o:spt="100" style="position:absolute;left:2495808;top:555872;height:96411;width:137981;" fillcolor="#111419" filled="t" stroked="f" coordsize="263,184" o:gfxdata="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JXTB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3038475</wp:posOffset>
                </wp:positionV>
                <wp:extent cx="1448435" cy="315849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15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199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广东广州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全日制</w:t>
                            </w: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网络工程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18397874301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Calibri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FYXoola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grylls1025</w:t>
                            </w:r>
                            <w:r>
                              <w:rPr>
                                <w:rFonts w:hAnsi="Calibri" w:cs="Times New Roman" w:asciiTheme="minorHAnsi" w:eastAsiaTheme="minorEastAsia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gmail</w:t>
                            </w:r>
                            <w:r>
                              <w:rPr>
                                <w:rFonts w:hAnsi="Calibri" w:cs="Times New Roman" w:asciiTheme="minorHAnsi" w:eastAsiaTheme="minorEastAsia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.co</w:t>
                            </w: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9.25pt;margin-top:239.25pt;height:248.7pt;width:114.05pt;z-index:251639808;mso-width-relative:page;mso-height-relative:page;" filled="f" stroked="f" coordsize="21600,21600" o:gfxdata="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1J95NwAAAALAQAA&#10;DwAAAAAAAAABACAAAAAiAAAAZHJzL2Rvd25yZXYueG1sUEsBAhQAFAAAAAgAh07iQCIsdO0VAgAA&#10;9wM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199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广东广州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全日制</w:t>
                      </w: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网络工程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int="eastAsia"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18397874301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int="eastAsia"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hAnsi="Calibri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FYXoola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hAnsi="Calibri" w:cs="Times New Roman" w:asciiTheme="minorHAnsi" w:eastAsiaTheme="minorEastAsia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grylls1025</w:t>
                      </w:r>
                      <w:r>
                        <w:rPr>
                          <w:rFonts w:hAnsi="Calibri" w:cs="Times New Roman" w:asciiTheme="minorHAnsi" w:eastAsiaTheme="minorEastAsia"/>
                          <w:color w:val="FFFFFF"/>
                          <w:kern w:val="2"/>
                          <w:sz w:val="21"/>
                          <w:szCs w:val="21"/>
                        </w:rPr>
                        <w:t>@</w:t>
                      </w:r>
                      <w:r>
                        <w:rPr>
                          <w:rFonts w:hint="eastAsia" w:hAnsi="Calibri" w:cs="Times New Roman" w:asciiTheme="minorHAnsi" w:eastAsiaTheme="minorEastAsia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gmail</w:t>
                      </w:r>
                      <w:r>
                        <w:rPr>
                          <w:rFonts w:hAnsi="Calibri" w:cs="Times New Roman" w:asciiTheme="minorHAnsi" w:eastAsiaTheme="minorEastAsia"/>
                          <w:color w:val="FFFFFF"/>
                          <w:kern w:val="2"/>
                          <w:sz w:val="21"/>
                          <w:szCs w:val="21"/>
                        </w:rPr>
                        <w:t>.co</w:t>
                      </w:r>
                      <w:r>
                        <w:rPr>
                          <w:rFonts w:hint="eastAsia" w:hAnsi="Calibri" w:cs="Times New Roman" w:asciiTheme="minorHAnsi" w:eastAsiaTheme="minorEastAsia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3124200</wp:posOffset>
                </wp:positionV>
                <wp:extent cx="2162175" cy="2678430"/>
                <wp:effectExtent l="0" t="0" r="28575" b="2667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2678430"/>
                          <a:chOff x="1" y="4042462"/>
                          <a:chExt cx="2162628" cy="2679026"/>
                        </a:xfrm>
                      </wpg:grpSpPr>
                      <wps:wsp>
                        <wps:cNvPr id="110" name="直接连接符 110"/>
                        <wps:cNvCnPr/>
                        <wps:spPr>
                          <a:xfrm>
                            <a:off x="1" y="4425180"/>
                            <a:ext cx="216262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3A3B3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1" y="4807898"/>
                            <a:ext cx="216262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3A3B3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2" name="直接连接符 112"/>
                        <wps:cNvCnPr/>
                        <wps:spPr>
                          <a:xfrm>
                            <a:off x="1" y="5190616"/>
                            <a:ext cx="216262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3A3B3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1" y="5573334"/>
                            <a:ext cx="216262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3A3B3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1" y="5956052"/>
                            <a:ext cx="216262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3A3B3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5" name="直接连接符 115"/>
                        <wps:cNvCnPr/>
                        <wps:spPr>
                          <a:xfrm>
                            <a:off x="1" y="6338770"/>
                            <a:ext cx="216262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3A3B3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6" name="直接连接符 116"/>
                        <wps:cNvCnPr/>
                        <wps:spPr>
                          <a:xfrm>
                            <a:off x="1" y="6721488"/>
                            <a:ext cx="216262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3A3B3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1" y="4042462"/>
                            <a:ext cx="216262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3A3B3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246pt;height:210.9pt;width:170.25pt;z-index:251640832;mso-width-relative:page;mso-height-relative:page;" coordorigin="1,4042462" coordsize="2162628,2679026" o:gfxdata="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AjllOfc&#10;AAAADAEAAA8AAAAAAAAAAQAgAAAAIgAAAGRycy9kb3ducmV2LnhtbFBLAQIUABQAAAAIAIdO4kAg&#10;VBtZAAMAAB8SAAAOAAAAAAAAAAEAIAAAACsBAABkcnMvZTJvRG9jLnhtbFBLBQYAAAAABgAGAFkB&#10;AACdBgAAAAA=&#10;">
                <o:lock v:ext="edit" aspectratio="f"/>
                <v:line id="_x0000_s1026" o:spid="_x0000_s1026" o:spt="20" style="position:absolute;left:1;top:4425180;height:0;width:2162628;" filled="f" stroked="t" coordsize="21600,21600" o:gfxdata="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N9na/&#10;AAAA3AAAAA8AAAAAAAAAAQAgAAAAIgAAAGRycy9kb3ducmV2LnhtbFBLAQIUABQAAAAIAIdO4kAz&#10;LwWeOwAAADkAAAAQAAAAAAAAAAEAIAAAAA4BAABkcnMvc2hhcGV4bWwueG1sUEsFBgAAAAAGAAYA&#10;WwEAALgDAAAAAA==&#10;">
                  <v:fill on="f" focussize="0,0"/>
                  <v:stroke color="#3A3B3F" miterlimit="8" joinstyle="miter"/>
                  <v:imagedata o:title=""/>
                  <o:lock v:ext="edit" aspectratio="f"/>
                </v:line>
                <v:line id="_x0000_s1026" o:spid="_x0000_s1026" o:spt="20" style="position:absolute;left:1;top:4807898;height:0;width:2162628;" filled="f" stroked="t" coordsize="21600,21600" o:gfxdata="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BU+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3A3B3F" miterlimit="8" joinstyle="miter"/>
                  <v:imagedata o:title=""/>
                  <o:lock v:ext="edit" aspectratio="f"/>
                </v:line>
                <v:line id="_x0000_s1026" o:spid="_x0000_s1026" o:spt="20" style="position:absolute;left:1;top:5190616;height:0;width:2162628;" filled="f" stroked="t" coordsize="21600,21600" o:gfxdata="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082avQAA&#10;ANwAAAAPAAAAAAAAAAEAIAAAACIAAABkcnMvZG93bnJldi54bWxQSwECFAAUAAAACACHTuJAMy8F&#10;njsAAAA5AAAAEAAAAAAAAAABACAAAAAMAQAAZHJzL3NoYXBleG1sLnhtbFBLBQYAAAAABgAGAFsB&#10;AAC2AwAAAAA=&#10;">
                  <v:fill on="f" focussize="0,0"/>
                  <v:stroke color="#3A3B3F" miterlimit="8" joinstyle="miter"/>
                  <v:imagedata o:title=""/>
                  <o:lock v:ext="edit" aspectratio="f"/>
                </v:line>
                <v:line id="_x0000_s1026" o:spid="_x0000_s1026" o:spt="20" style="position:absolute;left:1;top:5573334;height:0;width:2162628;" filled="f" stroked="t" coordsize="21600,21600" o:gfxdata="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aA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3A3B3F" miterlimit="8" joinstyle="miter"/>
                  <v:imagedata o:title=""/>
                  <o:lock v:ext="edit" aspectratio="f"/>
                </v:line>
                <v:line id="_x0000_s1026" o:spid="_x0000_s1026" o:spt="20" style="position:absolute;left:1;top:5956052;height:0;width:2162628;" filled="f" stroked="t" coordsize="21600,21600" o:gfxdata="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28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3A3B3F" miterlimit="8" joinstyle="miter"/>
                  <v:imagedata o:title=""/>
                  <o:lock v:ext="edit" aspectratio="f"/>
                </v:line>
                <v:line id="_x0000_s1026" o:spid="_x0000_s1026" o:spt="20" style="position:absolute;left:1;top:6338770;height:0;width:2162628;" filled="f" stroked="t" coordsize="21600,21600" o:gfxdata="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6Ve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3A3B3F" miterlimit="8" joinstyle="miter"/>
                  <v:imagedata o:title=""/>
                  <o:lock v:ext="edit" aspectratio="f"/>
                </v:line>
                <v:line id="_x0000_s1026" o:spid="_x0000_s1026" o:spt="20" style="position:absolute;left:1;top:6721488;height:0;width:2162628;" filled="f" stroked="t" coordsize="21600,21600" o:gfxdata="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oy5m8AAAA&#10;3AAAAA8AAAAAAAAAAQAgAAAAIgAAAGRycy9kb3ducmV2LnhtbFBLAQIUABQAAAAIAIdO4kAzLwWe&#10;OwAAADkAAAAQAAAAAAAAAAEAIAAAAAsBAABkcnMvc2hhcGV4bWwueG1sUEsFBgAAAAAGAAYAWwEA&#10;ALUDAAAAAA==&#10;">
                  <v:fill on="f" focussize="0,0"/>
                  <v:stroke color="#3A3B3F" miterlimit="8" joinstyle="miter"/>
                  <v:imagedata o:title=""/>
                  <o:lock v:ext="edit" aspectratio="f"/>
                </v:line>
                <v:line id="_x0000_s1026" o:spid="_x0000_s1026" o:spt="20" style="position:absolute;left:1;top:4042462;height:0;width:2162628;" filled="f" stroked="t" coordsize="21600,21600" o:gfxdata="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7+n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3A3B3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-979805</wp:posOffset>
                </wp:positionH>
                <wp:positionV relativeFrom="paragraph">
                  <wp:posOffset>5557520</wp:posOffset>
                </wp:positionV>
                <wp:extent cx="127000" cy="131445"/>
                <wp:effectExtent l="0" t="0" r="6350" b="1905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0" cy="13144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7.15pt;margin-top:437.6pt;height:10.35pt;width:10pt;z-index:251648000;v-text-anchor:middle;mso-width-relative:page;mso-height-relative:page;" fillcolor="#FFFFFF" filled="t" stroked="f" coordsize="90,93" o:gfxdata="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AnYgle2AAAAA0BAAAPAAAAAAAAAAEAIAAAACIA&#10;AABkcnMvZG93bnJldi54bWxQSwECFAAUAAAACACHTuJAt5WMTX4IAACKNgAADgAAAAAAAAABACAA&#10;AAAnAQAAZHJzL2Uyb0RvYy54bWxQSwUGAAAAAAYABgBZAQAAFw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2767330</wp:posOffset>
                </wp:positionV>
                <wp:extent cx="2162810" cy="29781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297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lang w:val="en-US" w:eastAsia="zh-CN"/>
                              </w:rPr>
                              <w:t>运维工程师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217.9pt;height:23.45pt;width:170.3pt;z-index:251637760;mso-width-relative:page;mso-height-relative:page;" filled="f" stroked="f" coordsize="21600,21600" o:gfxdata="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LeDY7DbAAAADAEAAA8AAAAAAAAAAQAgAAAAIgAAAGRycy9k&#10;b3ducmV2LnhtbFBLAQIUABQAAAAIAIdO4kAArFUYjQEAAPcCAAAOAAAAAAAAAAEAIAAAACo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lang w:val="en-US" w:eastAsia="zh-CN"/>
                        </w:rPr>
                        <w:t>运维工程师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-914400</wp:posOffset>
                </wp:positionV>
                <wp:extent cx="2162810" cy="10696575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10696352"/>
                        </a:xfrm>
                        <a:prstGeom prst="rect">
                          <a:avLst/>
                        </a:prstGeom>
                        <a:solidFill>
                          <a:srgbClr val="11141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2pt;height:842.25pt;width:170.3pt;z-index:251633664;v-text-anchor:middle;mso-width-relative:page;mso-height-relative:page;" fillcolor="#111419" filled="t" stroked="f" coordsize="21600,21600" o:gfxdata="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wk6Y2wAAAA4BAAAPAAAA&#10;AAAAAAEAIAAAACIAAABkcnMvZG93bnJldi54bWxQSwECFAAUAAAACACHTuJADCrAidkBAACIAwAA&#10;DgAAAAAAAAABACAAAAAq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9102725</wp:posOffset>
                </wp:positionV>
                <wp:extent cx="2157730" cy="365760"/>
                <wp:effectExtent l="0" t="0" r="0" b="0"/>
                <wp:wrapNone/>
                <wp:docPr id="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90pt;margin-top:716.75pt;height:28.8pt;width:169.9pt;z-index:251634688;mso-width-relative:page;mso-height-relative:page;" filled="f" stroked="f" coordsize="21600,21600" o:gfxdata="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L0L7MdkAAAAOAQAADwAAAAAA&#10;AAABACAAAAAiAAAAZHJzL2Rvd25yZXYueG1sUEsBAhQAFAAAAAgAh07iQBZtWoWgAQAAE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color w:val="FFFFF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2708910</wp:posOffset>
                </wp:positionV>
                <wp:extent cx="2162810" cy="415290"/>
                <wp:effectExtent l="0" t="0" r="9525" b="3810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415584"/>
                        </a:xfrm>
                        <a:prstGeom prst="homePlate">
                          <a:avLst>
                            <a:gd name="adj" fmla="val 0"/>
                          </a:avLst>
                        </a:prstGeom>
                        <a:solidFill>
                          <a:srgbClr val="21BAA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90pt;margin-top:213.3pt;height:32.7pt;width:170.3pt;z-index:251635712;v-text-anchor:middle;mso-width-relative:page;mso-height-relative:page;" fillcolor="#21BAA6" filled="t" stroked="f" coordsize="21600,21600" o:gfxdata="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nKi+naAAAADAEAAA8AAAAAAAAAAQAgAAAAIgAAAGRycy9kb3ducmV2LnhtbFBL&#10;AQIUABQAAAAIAIdO4kA7Zz5N9AEAALYDAAAOAAAAAAAAAAEAIAAAACkBAABkcnMvZTJvRG9jLnht&#10;bFBLBQYAAAAABgAGAFkBAACPBQAAAAA=&#10;" adj="216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1634490</wp:posOffset>
                </wp:positionV>
                <wp:extent cx="2162810" cy="4724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eastAsia" w:eastAsia="宋体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付裕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28.7pt;height:37.2pt;width:170.3pt;z-index:251636736;mso-width-relative:page;mso-height-relative:page;" filled="f" stroked="f" coordsize="21600,21600" o:gfxdata="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Ke6DPXbAAAADAEAAA8AAAAAAAAAAQAgAAAAIgAAAGRycy9k&#10;b3ducmV2LnhtbFBLAQIUABQAAAAIAIdO4kDL9jOAjQEAAPcCAAAOAAAAAAAAAAEAIAAAACo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  <w:rPr>
                          <w:rFonts w:hint="eastAsia" w:eastAsia="宋体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/>
                          <w:b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付裕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3035935</wp:posOffset>
                </wp:positionV>
                <wp:extent cx="617220" cy="316738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2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学历：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专业：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微信：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0.35pt;margin-top:239.05pt;height:249.4pt;width:48.6pt;z-index:251638784;mso-width-relative:page;mso-height-relative:page;" filled="f" stroked="f" coordsize="21600,21600" o:gfxdata="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Qcs673gAAAAwB&#10;AAAPAAAAAAAAAAEAIAAAACIAAABkcnMvZG93bnJldi54bWxQSwECFAAUAAAACACHTuJA0z/9hBUC&#10;AAD2AwAADgAAAAAAAAABACAAAAAt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学历：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专业：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微信：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FFFFFF"/>
                          <w:kern w:val="2"/>
                          <w:sz w:val="21"/>
                          <w:szCs w:val="21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5162550</wp:posOffset>
                </wp:positionV>
                <wp:extent cx="123825" cy="120015"/>
                <wp:effectExtent l="0" t="0" r="9525" b="0"/>
                <wp:wrapNone/>
                <wp:docPr id="10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77.05pt;margin-top:406.5pt;height:9.45pt;width:9.75pt;z-index:251641856;mso-width-relative:page;mso-height-relative:page;" fillcolor="#FFFFFF" filled="t" stroked="f" coordsize="969654,903534" o:gfxdata="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3636010</wp:posOffset>
                </wp:positionV>
                <wp:extent cx="81280" cy="138430"/>
                <wp:effectExtent l="19050" t="0" r="14605" b="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0" cy="138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5.5pt;margin-top:286.3pt;height:10.9pt;width:6.4pt;z-index:251643904;v-text-anchor:middle;mso-width-relative:page;mso-height-relative:page;" fillcolor="#FFFFFF" filled="t" stroked="f" coordsize="559792,955625" o:gfxdata="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MV4r4bZAAAADQEAAA8AAAAAAAAAAQAgAAAAIgAAAGRycy9kb3ducmV2LnhtbFBL&#10;AQIUABQAAAAIAIdO4kCBBhzeSwMAAIYIAAAOAAAAAAAAAAEAIAAAACgBAABkcnMvZTJvRG9jLnht&#10;bFBLBQYAAAAABgAGAFkBAADl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-979805</wp:posOffset>
                </wp:positionH>
                <wp:positionV relativeFrom="paragraph">
                  <wp:posOffset>4781550</wp:posOffset>
                </wp:positionV>
                <wp:extent cx="127000" cy="127000"/>
                <wp:effectExtent l="0" t="0" r="6985" b="6985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7.15pt;margin-top:376.5pt;height:10pt;width:10pt;z-index:251644928;v-text-anchor:middle;mso-width-relative:page;mso-height-relative:page;" fillcolor="#FFFFFF" filled="t" stroked="f" coordsize="5581,5581" o:gfxdata="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3258820</wp:posOffset>
                </wp:positionV>
                <wp:extent cx="134620" cy="126365"/>
                <wp:effectExtent l="0" t="0" r="0" b="6985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7.8pt;margin-top:256.6pt;height:9.95pt;width:10.6pt;z-index:251645952;v-text-anchor:middle;mso-width-relative:page;mso-height-relative:page;" fillcolor="#FFFFFF" filled="t" stroked="f" coordsize="1993900,1873250" o:gfxdata="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4398010</wp:posOffset>
                </wp:positionV>
                <wp:extent cx="139065" cy="132080"/>
                <wp:effectExtent l="0" t="0" r="0" b="1270"/>
                <wp:wrapNone/>
                <wp:docPr id="15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77.8pt;margin-top:346.3pt;height:10.4pt;width:10.95pt;z-index:251646976;mso-width-relative:page;mso-height-relative:page;" fillcolor="#FFFFFF" filled="t" stroked="f" coordsize="2768,2768" o:gfxdata="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-991870</wp:posOffset>
                </wp:positionH>
                <wp:positionV relativeFrom="paragraph">
                  <wp:posOffset>4035425</wp:posOffset>
                </wp:positionV>
                <wp:extent cx="154305" cy="107950"/>
                <wp:effectExtent l="0" t="0" r="0" b="6985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077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78.1pt;margin-top:317.75pt;height:8.5pt;width:12.15pt;z-index:251649024;mso-width-relative:page;mso-height-relative:page;" fillcolor="#FFFFFF" filled="t" stroked="f" coordsize="263,184" o:gfxdata="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4394200</wp:posOffset>
                </wp:positionV>
                <wp:extent cx="1705610" cy="188595"/>
                <wp:effectExtent l="0" t="3493" r="5398" b="5397"/>
                <wp:wrapNone/>
                <wp:docPr id="27" name="梯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5892" cy="188842"/>
                        </a:xfrm>
                        <a:prstGeom prst="trapezoid">
                          <a:avLst/>
                        </a:prstGeom>
                        <a:solidFill>
                          <a:srgbClr val="11141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30.75pt;margin-top:346pt;height:14.85pt;width:134.3pt;rotation:-5898240f;z-index:251658240;v-text-anchor:middle;mso-width-relative:page;mso-height-relative:page;" fillcolor="#111419" filled="t" stroked="f" coordsize="1705892,188842" o:gfxdata="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DEBF2AAA&#10;AAwBAAAPAAAAAAAAAAEAIAAAACIAAABkcnMvZG93bnJldi54bWxQSwECFAAUAAAACACHTuJA2hCq&#10;N+UBAACcAwAADgAAAAAAAAABACAAAAAnAQAAZHJzL2Uyb0RvYy54bWxQSwUGAAAAAAYABgBZAQAA&#10;fgUAAAAA&#10;" path="m0,188842l47210,0,1658681,0,1705892,188842xe">
                <v:path o:connectlocs="852946,0;23605,94421;852946,188842;1682286,94421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6212840</wp:posOffset>
                </wp:positionH>
                <wp:positionV relativeFrom="paragraph">
                  <wp:posOffset>4441190</wp:posOffset>
                </wp:positionV>
                <wp:extent cx="231775" cy="95250"/>
                <wp:effectExtent l="0" t="8255" r="8255" b="8255"/>
                <wp:wrapNone/>
                <wp:docPr id="28" name="梯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488" cy="95250"/>
                        </a:xfrm>
                        <a:prstGeom prst="trapezoid">
                          <a:avLst>
                            <a:gd name="adj" fmla="val 451672"/>
                          </a:avLst>
                        </a:prstGeom>
                        <a:solidFill>
                          <a:srgbClr val="21BAA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89.2pt;margin-top:349.7pt;height:7.5pt;width:18.25pt;rotation:-5898240f;z-index:251659264;v-text-anchor:middle;mso-width-relative:page;mso-height-relative:page;" fillcolor="#21BAA6" filled="t" stroked="f" coordsize="231488,95250" o:gfxdata="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m5It3ZAAAADAEAAA8AAAAAAAAAAQAgAAAAIgAAAGRycy9kb3ducmV2&#10;LnhtbFBLAQIUABQAAAAIAIdO4kCTl8DT+wEAAMcDAAAOAAAAAAAAAAEAIAAAACgBAABkcnMvZTJv&#10;RG9jLnhtbFBLBQYAAAAABgAGAFkBAACVBQAAAAA=&#10;" path="m0,95250l115744,0,115744,0,231488,95250xe">
                <v:path o:connectlocs="115744,0;57872,47625;115744,95250;173616,4762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96B8E"/>
    <w:multiLevelType w:val="multilevel"/>
    <w:tmpl w:val="55696B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7877D87"/>
    <w:multiLevelType w:val="multilevel"/>
    <w:tmpl w:val="67877D8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8A239F0"/>
    <w:multiLevelType w:val="multilevel"/>
    <w:tmpl w:val="78A239F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D4E2F"/>
    <w:rsid w:val="002019B2"/>
    <w:rsid w:val="00394251"/>
    <w:rsid w:val="00474A09"/>
    <w:rsid w:val="004F21D6"/>
    <w:rsid w:val="00732F4D"/>
    <w:rsid w:val="00BE08FE"/>
    <w:rsid w:val="00E3310E"/>
    <w:rsid w:val="0B695300"/>
    <w:rsid w:val="16E6485F"/>
    <w:rsid w:val="1E987E45"/>
    <w:rsid w:val="26FF1767"/>
    <w:rsid w:val="2DBB0A37"/>
    <w:rsid w:val="2E6D4E2F"/>
    <w:rsid w:val="2EBF3E79"/>
    <w:rsid w:val="2EEC70C8"/>
    <w:rsid w:val="3670423D"/>
    <w:rsid w:val="3BAD3C6C"/>
    <w:rsid w:val="44904EDD"/>
    <w:rsid w:val="45F509B4"/>
    <w:rsid w:val="4AA74E00"/>
    <w:rsid w:val="4F27664E"/>
    <w:rsid w:val="58DC75A2"/>
    <w:rsid w:val="64E4237F"/>
    <w:rsid w:val="67597764"/>
    <w:rsid w:val="6DF9609E"/>
    <w:rsid w:val="70666485"/>
    <w:rsid w:val="7FF0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4212;&#23626;&#29983;&#24212;&#32856;&#20114;&#32852;&#32593;&#20135;&#21697;&#2370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【互联网简历】应届生应聘互联网产品岗简历</Template>
  <Pages>1</Pages>
  <Words>3</Words>
  <Characters>21</Characters>
  <Lines>1</Lines>
  <Paragraphs>1</Paragraphs>
  <TotalTime>2625</TotalTime>
  <ScaleCrop>false</ScaleCrop>
  <LinksUpToDate>false</LinksUpToDate>
  <CharactersWithSpaces>23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2017-03-14T04:49:00Z</dcterms:created>
  <dc:creator>judy</dc:creator>
  <cp:lastModifiedBy>test</cp:lastModifiedBy>
  <cp:lastPrinted>2017-05-19T05:17:00Z</cp:lastPrinted>
  <dcterms:modified xsi:type="dcterms:W3CDTF">2018-11-04T13:53:00Z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4</vt:lpwstr>
  </property>
</Properties>
</file>